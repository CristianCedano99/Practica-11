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6E2398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398" w:rsidRDefault="006E239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  <w:bookmarkStart w:id="0" w:name="_GoBack"/>
            <w:bookmarkEnd w:id="0"/>
          </w:p>
          <w:p w:rsidR="006E2398" w:rsidRDefault="004434E4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2398" w:rsidRDefault="006E239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6E2398" w:rsidRDefault="006E239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6E2398" w:rsidRDefault="004434E4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6E2398" w:rsidRDefault="006E2398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6E2398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398" w:rsidRDefault="006E239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6E2398" w:rsidRDefault="004434E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6E2398" w:rsidRDefault="006E239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398" w:rsidRDefault="006E239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6E2398" w:rsidRDefault="004434E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6E2398" w:rsidRDefault="006E2398">
      <w:pPr>
        <w:pStyle w:val="Standard"/>
      </w:pPr>
    </w:p>
    <w:p w:rsidR="006E2398" w:rsidRDefault="006E2398">
      <w:pPr>
        <w:pStyle w:val="Standard"/>
      </w:pPr>
    </w:p>
    <w:p w:rsidR="006E2398" w:rsidRDefault="004434E4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6E2398" w:rsidRDefault="004434E4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6E2398" w:rsidRDefault="004434E4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3238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FFCD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ARZlLXcAAAACgEAAA8AAABkcnMvZG93bnJldi54bWxM&#10;j01PwzAMhu9I/IfISNy2tLSMqjSdEB8nLmyMu9eYtiJxSpNuhV9PJg5wtP3ofR9X69kacaDR944V&#10;pMsEBHHjdM+tgt3r06IA4QOyRuOYFHyRh3V9flZhqd2RN3TYhlbEEPYlKuhCGEopfdORRb90A3G8&#10;vbvRYojj2Eo94jGGWyOvkmQlLfYcGzoc6L6j5mM7WQWmeH6ULn95+/a0e6DPbML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f8LwiLMBAABQAwAADgAAAAAAAAAAAAAAAAAuAgAAZHJzL2Uyb0RvYy54&#10;bWxQSwECLQAUAAYACAAAACEABFmUt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6E2398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398" w:rsidRDefault="006E2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E2398" w:rsidRDefault="004434E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398" w:rsidRDefault="004434E4">
            <w:pPr>
              <w:pStyle w:val="TableContents"/>
              <w:ind w:left="629"/>
            </w:pPr>
            <w:r>
              <w:t>Ing. Claudia Rodriguez Espino</w:t>
            </w:r>
          </w:p>
        </w:tc>
      </w:tr>
      <w:tr w:rsidR="006E2398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398" w:rsidRDefault="006E2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E2398" w:rsidRDefault="004434E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398" w:rsidRDefault="004434E4">
            <w:pPr>
              <w:pStyle w:val="TableContents"/>
              <w:ind w:left="629"/>
            </w:pPr>
            <w:r>
              <w:t>Fundamentos de Programacion</w:t>
            </w:r>
          </w:p>
        </w:tc>
      </w:tr>
      <w:tr w:rsidR="006E2398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398" w:rsidRDefault="006E2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E2398" w:rsidRDefault="004434E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398" w:rsidRDefault="004434E4">
            <w:pPr>
              <w:pStyle w:val="TableContents"/>
              <w:ind w:left="629"/>
            </w:pPr>
            <w:r>
              <w:t>1102</w:t>
            </w:r>
          </w:p>
        </w:tc>
      </w:tr>
      <w:tr w:rsidR="006E2398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398" w:rsidRDefault="006E2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E2398" w:rsidRDefault="004434E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398" w:rsidRDefault="004434E4">
            <w:pPr>
              <w:pStyle w:val="TableContents"/>
              <w:ind w:left="629"/>
            </w:pPr>
            <w:r>
              <w:t>Practica 11</w:t>
            </w:r>
          </w:p>
        </w:tc>
      </w:tr>
      <w:tr w:rsidR="006E2398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398" w:rsidRDefault="006E2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E2398" w:rsidRDefault="004434E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398" w:rsidRDefault="004434E4">
            <w:pPr>
              <w:pStyle w:val="TableContents"/>
              <w:ind w:left="629"/>
            </w:pPr>
            <w:r>
              <w:t>Cedano Mora Cristian</w:t>
            </w:r>
          </w:p>
        </w:tc>
      </w:tr>
      <w:tr w:rsidR="006E2398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398" w:rsidRDefault="006E2398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398" w:rsidRDefault="006E2398">
            <w:pPr>
              <w:pStyle w:val="TableContents"/>
              <w:ind w:left="629"/>
            </w:pPr>
          </w:p>
        </w:tc>
      </w:tr>
      <w:tr w:rsidR="006E2398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398" w:rsidRDefault="006E2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E2398" w:rsidRDefault="004434E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398" w:rsidRDefault="004434E4">
            <w:pPr>
              <w:pStyle w:val="TableContents"/>
              <w:ind w:left="629"/>
            </w:pPr>
            <w:r>
              <w:t>Primer Semestre</w:t>
            </w:r>
          </w:p>
        </w:tc>
      </w:tr>
      <w:tr w:rsidR="006E2398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398" w:rsidRDefault="006E2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E2398" w:rsidRDefault="004434E4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398" w:rsidRDefault="004434E4">
            <w:pPr>
              <w:pStyle w:val="TableContents"/>
              <w:ind w:left="629"/>
            </w:pPr>
            <w:r>
              <w:t>12-11-17</w:t>
            </w:r>
          </w:p>
        </w:tc>
      </w:tr>
      <w:tr w:rsidR="006E2398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398" w:rsidRDefault="006E2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E2398" w:rsidRDefault="004434E4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398" w:rsidRDefault="006E2398">
            <w:pPr>
              <w:pStyle w:val="TableContents"/>
              <w:ind w:left="629"/>
            </w:pPr>
          </w:p>
        </w:tc>
      </w:tr>
      <w:tr w:rsidR="006E2398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398" w:rsidRDefault="006E2398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398" w:rsidRDefault="006E2398">
            <w:pPr>
              <w:pStyle w:val="TableContents"/>
              <w:ind w:left="629"/>
            </w:pPr>
          </w:p>
        </w:tc>
      </w:tr>
    </w:tbl>
    <w:p w:rsidR="006E2398" w:rsidRDefault="006E2398">
      <w:pPr>
        <w:pStyle w:val="Standard"/>
      </w:pPr>
    </w:p>
    <w:p w:rsidR="006E2398" w:rsidRDefault="006E2398">
      <w:pPr>
        <w:pStyle w:val="Standard"/>
      </w:pPr>
    </w:p>
    <w:p w:rsidR="006E2398" w:rsidRDefault="004434E4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6E2398" w:rsidRDefault="006E2398">
      <w:pPr>
        <w:pageBreakBefore/>
        <w:suppressAutoHyphens w:val="0"/>
        <w:rPr>
          <w:rFonts w:ascii="Calibri" w:hAnsi="Calibri"/>
          <w:color w:val="000000"/>
          <w:sz w:val="52"/>
        </w:rPr>
      </w:pPr>
    </w:p>
    <w:p w:rsidR="006E2398" w:rsidRDefault="004434E4">
      <w:pPr>
        <w:pStyle w:val="Standard"/>
        <w:rPr>
          <w:b/>
        </w:rPr>
      </w:pPr>
      <w:r>
        <w:rPr>
          <w:b/>
        </w:rPr>
        <w:t xml:space="preserve">Suma de </w:t>
      </w:r>
      <w:r>
        <w:rPr>
          <w:b/>
        </w:rPr>
        <w:t>matrices:</w:t>
      </w:r>
    </w:p>
    <w:p w:rsidR="006E2398" w:rsidRDefault="006E2398">
      <w:pPr>
        <w:pStyle w:val="Standard"/>
      </w:pPr>
    </w:p>
    <w:p w:rsidR="006E2398" w:rsidRDefault="004434E4">
      <w:pPr>
        <w:pStyle w:val="Standard"/>
      </w:pPr>
      <w:r>
        <w:t>#include&lt;stdio.h&gt;</w:t>
      </w:r>
    </w:p>
    <w:p w:rsidR="006E2398" w:rsidRDefault="004434E4">
      <w:pPr>
        <w:pStyle w:val="Standard"/>
      </w:pPr>
      <w:r>
        <w:t>main()</w:t>
      </w:r>
    </w:p>
    <w:p w:rsidR="006E2398" w:rsidRDefault="004434E4">
      <w:pPr>
        <w:pStyle w:val="Standard"/>
      </w:pPr>
      <w:r>
        <w:t>{</w:t>
      </w:r>
    </w:p>
    <w:p w:rsidR="006E2398" w:rsidRDefault="004434E4">
      <w:pPr>
        <w:pStyle w:val="Standard"/>
      </w:pPr>
      <w:r>
        <w:t>int mA[15],mB[5],mC[15],cont;</w:t>
      </w:r>
    </w:p>
    <w:p w:rsidR="006E2398" w:rsidRDefault="004434E4">
      <w:pPr>
        <w:pStyle w:val="Standard"/>
      </w:pPr>
      <w:r>
        <w:t xml:space="preserve"> </w:t>
      </w:r>
    </w:p>
    <w:p w:rsidR="006E2398" w:rsidRDefault="004434E4">
      <w:pPr>
        <w:pStyle w:val="Standard"/>
      </w:pPr>
      <w:r>
        <w:t>for(cont=0;cont&lt;5;cont++)</w:t>
      </w:r>
    </w:p>
    <w:p w:rsidR="006E2398" w:rsidRDefault="004434E4">
      <w:pPr>
        <w:pStyle w:val="Standard"/>
      </w:pPr>
      <w:r>
        <w:t xml:space="preserve">  </w:t>
      </w:r>
      <w:r>
        <w:tab/>
        <w:t xml:space="preserve">{ </w:t>
      </w:r>
    </w:p>
    <w:p w:rsidR="006E2398" w:rsidRDefault="004434E4">
      <w:pPr>
        <w:pStyle w:val="Standard"/>
      </w:pPr>
      <w:r>
        <w:t xml:space="preserve">    printf("introduce 5 valores para la primer matriz\n");</w:t>
      </w:r>
    </w:p>
    <w:p w:rsidR="006E2398" w:rsidRDefault="004434E4">
      <w:pPr>
        <w:pStyle w:val="Standard"/>
      </w:pPr>
      <w:r>
        <w:t xml:space="preserve">    scanf("%d",&amp;mA[cont]);</w:t>
      </w:r>
    </w:p>
    <w:p w:rsidR="006E2398" w:rsidRDefault="004434E4">
      <w:pPr>
        <w:pStyle w:val="Standard"/>
      </w:pPr>
      <w:r>
        <w:t xml:space="preserve"> </w:t>
      </w:r>
      <w:r>
        <w:tab/>
        <w:t>}</w:t>
      </w:r>
    </w:p>
    <w:p w:rsidR="006E2398" w:rsidRDefault="004434E4">
      <w:pPr>
        <w:pStyle w:val="Standard"/>
      </w:pPr>
      <w:r>
        <w:t xml:space="preserve"> </w:t>
      </w:r>
      <w:r>
        <w:tab/>
      </w:r>
    </w:p>
    <w:p w:rsidR="006E2398" w:rsidRDefault="004434E4">
      <w:pPr>
        <w:pStyle w:val="Standard"/>
      </w:pPr>
      <w:r>
        <w:t>for(cont=0;cont&lt;5;cont++)</w:t>
      </w:r>
    </w:p>
    <w:p w:rsidR="006E2398" w:rsidRDefault="004434E4">
      <w:pPr>
        <w:pStyle w:val="Standard"/>
      </w:pPr>
      <w:r>
        <w:t xml:space="preserve">  </w:t>
      </w:r>
      <w:r>
        <w:tab/>
        <w:t>{</w:t>
      </w:r>
    </w:p>
    <w:p w:rsidR="006E2398" w:rsidRDefault="004434E4">
      <w:pPr>
        <w:pStyle w:val="Standard"/>
      </w:pPr>
      <w:r>
        <w:t xml:space="preserve">  printf("introduce 5 valores </w:t>
      </w:r>
      <w:r>
        <w:t>para la segunda matriz\n");</w:t>
      </w:r>
    </w:p>
    <w:p w:rsidR="006E2398" w:rsidRDefault="004434E4">
      <w:pPr>
        <w:pStyle w:val="Standard"/>
      </w:pPr>
      <w:r>
        <w:t xml:space="preserve">  scanf("%d",&amp;mB[cont]);</w:t>
      </w:r>
    </w:p>
    <w:p w:rsidR="006E2398" w:rsidRDefault="004434E4">
      <w:pPr>
        <w:pStyle w:val="Standard"/>
      </w:pPr>
      <w:r>
        <w:tab/>
        <w:t>}</w:t>
      </w:r>
    </w:p>
    <w:p w:rsidR="006E2398" w:rsidRDefault="004434E4">
      <w:pPr>
        <w:pStyle w:val="Standard"/>
      </w:pPr>
      <w:r>
        <w:tab/>
      </w:r>
    </w:p>
    <w:p w:rsidR="006E2398" w:rsidRDefault="004434E4">
      <w:pPr>
        <w:pStyle w:val="Standard"/>
      </w:pPr>
      <w:r>
        <w:t xml:space="preserve">      printf("La matriz 3 es la suma de las otras 2\n");</w:t>
      </w:r>
    </w:p>
    <w:p w:rsidR="006E2398" w:rsidRDefault="004434E4">
      <w:pPr>
        <w:pStyle w:val="Standard"/>
      </w:pPr>
      <w:r>
        <w:t>for(cont=0;cont&lt;5;cont++)</w:t>
      </w:r>
    </w:p>
    <w:p w:rsidR="006E2398" w:rsidRDefault="004434E4">
      <w:pPr>
        <w:pStyle w:val="Standard"/>
      </w:pPr>
      <w:r>
        <w:tab/>
        <w:t xml:space="preserve"> { </w:t>
      </w:r>
    </w:p>
    <w:p w:rsidR="006E2398" w:rsidRDefault="004434E4">
      <w:pPr>
        <w:pStyle w:val="Standard"/>
      </w:pPr>
      <w:r>
        <w:t xml:space="preserve">      mC[cont]=mA[cont]+mB[cont];</w:t>
      </w:r>
    </w:p>
    <w:p w:rsidR="006E2398" w:rsidRDefault="004434E4">
      <w:pPr>
        <w:pStyle w:val="Standard"/>
      </w:pPr>
      <w:r>
        <w:t xml:space="preserve"> </w:t>
      </w:r>
      <w:r>
        <w:tab/>
        <w:t>printf("posicion %d --&gt;%d\n",cont,mC[cont]);</w:t>
      </w:r>
    </w:p>
    <w:p w:rsidR="006E2398" w:rsidRDefault="004434E4">
      <w:pPr>
        <w:pStyle w:val="Standard"/>
      </w:pPr>
      <w:r>
        <w:t xml:space="preserve">    }</w:t>
      </w:r>
    </w:p>
    <w:p w:rsidR="006E2398" w:rsidRDefault="004434E4">
      <w:pPr>
        <w:pStyle w:val="Standard"/>
      </w:pPr>
      <w:r>
        <w:t>}</w:t>
      </w:r>
    </w:p>
    <w:p w:rsidR="006E2398" w:rsidRDefault="006E2398">
      <w:pPr>
        <w:pStyle w:val="Standard"/>
      </w:pPr>
    </w:p>
    <w:p w:rsidR="006E2398" w:rsidRDefault="004434E4">
      <w:pPr>
        <w:pStyle w:val="Standard"/>
      </w:pPr>
      <w:r>
        <w:rPr>
          <w:noProof/>
          <w:lang w:val="es-MX" w:eastAsia="es-MX" w:bidi="ar-SA"/>
        </w:rPr>
        <w:drawing>
          <wp:inline distT="0" distB="0" distL="0" distR="0">
            <wp:extent cx="6623685" cy="3491864"/>
            <wp:effectExtent l="0" t="0" r="5715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49186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E2398" w:rsidRDefault="006E2398">
      <w:pPr>
        <w:pageBreakBefore/>
        <w:suppressAutoHyphens w:val="0"/>
      </w:pPr>
    </w:p>
    <w:p w:rsidR="006E2398" w:rsidRDefault="004434E4">
      <w:pPr>
        <w:pStyle w:val="Standard"/>
        <w:rPr>
          <w:b/>
        </w:rPr>
      </w:pPr>
      <w:r>
        <w:rPr>
          <w:b/>
        </w:rPr>
        <w:t xml:space="preserve">Suma de matrices </w:t>
      </w:r>
      <w:r>
        <w:rPr>
          <w:b/>
        </w:rPr>
        <w:t>en forma escalar:</w:t>
      </w:r>
    </w:p>
    <w:p w:rsidR="006E2398" w:rsidRDefault="006E2398">
      <w:pPr>
        <w:pStyle w:val="Standard"/>
      </w:pPr>
    </w:p>
    <w:p w:rsidR="006E2398" w:rsidRDefault="004434E4">
      <w:pPr>
        <w:pStyle w:val="Standard"/>
      </w:pPr>
      <w:r>
        <w:t>#include&lt;stdio.h&gt;</w:t>
      </w:r>
    </w:p>
    <w:p w:rsidR="006E2398" w:rsidRDefault="004434E4">
      <w:pPr>
        <w:pStyle w:val="Standard"/>
      </w:pPr>
      <w:r>
        <w:t>#include&lt;conio.h&gt;</w:t>
      </w:r>
    </w:p>
    <w:p w:rsidR="006E2398" w:rsidRDefault="006E2398">
      <w:pPr>
        <w:pStyle w:val="Standard"/>
      </w:pPr>
    </w:p>
    <w:p w:rsidR="006E2398" w:rsidRDefault="004434E4">
      <w:pPr>
        <w:pStyle w:val="Standard"/>
      </w:pPr>
      <w:r>
        <w:t>int i=0; j=0; a=0; b=0; escalar;</w:t>
      </w:r>
    </w:p>
    <w:p w:rsidR="006E2398" w:rsidRDefault="006E2398">
      <w:pPr>
        <w:pStyle w:val="Standard"/>
      </w:pPr>
    </w:p>
    <w:p w:rsidR="006E2398" w:rsidRDefault="004434E4">
      <w:pPr>
        <w:pStyle w:val="Standard"/>
      </w:pPr>
      <w:r>
        <w:t>main()</w:t>
      </w:r>
    </w:p>
    <w:p w:rsidR="006E2398" w:rsidRDefault="004434E4">
      <w:pPr>
        <w:pStyle w:val="Standard"/>
      </w:pPr>
      <w:r>
        <w:t>{</w:t>
      </w:r>
    </w:p>
    <w:p w:rsidR="006E2398" w:rsidRDefault="004434E4">
      <w:pPr>
        <w:pStyle w:val="Standard"/>
      </w:pPr>
      <w:r>
        <w:tab/>
        <w:t>printf("\t\t\tPROGRAMA: MATRIZ POR ESCALAR\n\n");</w:t>
      </w:r>
    </w:p>
    <w:p w:rsidR="006E2398" w:rsidRDefault="004434E4">
      <w:pPr>
        <w:pStyle w:val="Standard"/>
      </w:pPr>
      <w:r>
        <w:tab/>
      </w:r>
    </w:p>
    <w:p w:rsidR="006E2398" w:rsidRDefault="004434E4">
      <w:pPr>
        <w:pStyle w:val="Standard"/>
      </w:pPr>
      <w:r>
        <w:tab/>
        <w:t>printf("Escribe el número de filas que deseas en tu matriz:\t");</w:t>
      </w:r>
    </w:p>
    <w:p w:rsidR="006E2398" w:rsidRDefault="004434E4">
      <w:pPr>
        <w:pStyle w:val="Standard"/>
      </w:pPr>
      <w:r>
        <w:tab/>
        <w:t>scanf("%d",&amp;a);</w:t>
      </w:r>
    </w:p>
    <w:p w:rsidR="006E2398" w:rsidRDefault="004434E4">
      <w:pPr>
        <w:pStyle w:val="Standard"/>
      </w:pPr>
      <w:r>
        <w:tab/>
        <w:t xml:space="preserve">printf("Escribe el </w:t>
      </w:r>
      <w:r>
        <w:t>número de columnas que deseas en tu matriz:\t");</w:t>
      </w:r>
    </w:p>
    <w:p w:rsidR="006E2398" w:rsidRDefault="004434E4">
      <w:pPr>
        <w:pStyle w:val="Standard"/>
      </w:pPr>
      <w:r>
        <w:tab/>
        <w:t>scanf("%d",&amp;b);</w:t>
      </w:r>
    </w:p>
    <w:p w:rsidR="006E2398" w:rsidRDefault="004434E4">
      <w:pPr>
        <w:pStyle w:val="Standard"/>
      </w:pPr>
      <w:r>
        <w:tab/>
      </w:r>
    </w:p>
    <w:p w:rsidR="006E2398" w:rsidRDefault="004434E4">
      <w:pPr>
        <w:pStyle w:val="Standard"/>
      </w:pPr>
      <w:r>
        <w:tab/>
        <w:t>printf("Valor de la escalar:\t");</w:t>
      </w:r>
    </w:p>
    <w:p w:rsidR="006E2398" w:rsidRDefault="004434E4">
      <w:pPr>
        <w:pStyle w:val="Standard"/>
      </w:pPr>
      <w:r>
        <w:tab/>
        <w:t>scanf("%d",&amp;escalar);</w:t>
      </w:r>
    </w:p>
    <w:p w:rsidR="006E2398" w:rsidRDefault="004434E4">
      <w:pPr>
        <w:pStyle w:val="Standard"/>
      </w:pPr>
      <w:r>
        <w:tab/>
      </w:r>
    </w:p>
    <w:p w:rsidR="006E2398" w:rsidRDefault="004434E4">
      <w:pPr>
        <w:pStyle w:val="Standard"/>
      </w:pPr>
      <w:r>
        <w:tab/>
        <w:t>int matriz[a][b];</w:t>
      </w:r>
    </w:p>
    <w:p w:rsidR="006E2398" w:rsidRDefault="004434E4">
      <w:pPr>
        <w:pStyle w:val="Standard"/>
      </w:pPr>
      <w:r>
        <w:tab/>
        <w:t>for(i=0;i&lt;a;i++)</w:t>
      </w:r>
    </w:p>
    <w:p w:rsidR="006E2398" w:rsidRDefault="004434E4">
      <w:pPr>
        <w:pStyle w:val="Standard"/>
      </w:pPr>
      <w:r>
        <w:tab/>
        <w:t>{</w:t>
      </w:r>
    </w:p>
    <w:p w:rsidR="006E2398" w:rsidRDefault="004434E4">
      <w:pPr>
        <w:pStyle w:val="Standard"/>
      </w:pPr>
      <w:r>
        <w:tab/>
      </w:r>
      <w:r>
        <w:tab/>
        <w:t>for(j=0;j&lt;b;j++)</w:t>
      </w:r>
    </w:p>
    <w:p w:rsidR="006E2398" w:rsidRDefault="004434E4">
      <w:pPr>
        <w:pStyle w:val="Standard"/>
      </w:pPr>
      <w:r>
        <w:tab/>
      </w:r>
      <w:r>
        <w:tab/>
        <w:t>{</w:t>
      </w:r>
    </w:p>
    <w:p w:rsidR="006E2398" w:rsidRDefault="004434E4">
      <w:pPr>
        <w:pStyle w:val="Standard"/>
      </w:pPr>
      <w:r>
        <w:tab/>
      </w:r>
      <w:r>
        <w:tab/>
      </w:r>
      <w:r>
        <w:tab/>
        <w:t>printf("Escribe el valor para casilla [%d][%d] de la matriz:\t</w:t>
      </w:r>
      <w:r>
        <w:t>",i,j);</w:t>
      </w:r>
    </w:p>
    <w:p w:rsidR="006E2398" w:rsidRDefault="004434E4">
      <w:pPr>
        <w:pStyle w:val="Standard"/>
      </w:pPr>
      <w:r>
        <w:tab/>
      </w:r>
      <w:r>
        <w:tab/>
      </w:r>
      <w:r>
        <w:tab/>
        <w:t>scanf("%d",&amp;matriz[i][j]);</w:t>
      </w:r>
    </w:p>
    <w:p w:rsidR="006E2398" w:rsidRDefault="004434E4">
      <w:pPr>
        <w:pStyle w:val="Standard"/>
      </w:pPr>
      <w:r>
        <w:tab/>
      </w:r>
      <w:r>
        <w:tab/>
        <w:t>}</w:t>
      </w:r>
    </w:p>
    <w:p w:rsidR="006E2398" w:rsidRDefault="004434E4">
      <w:pPr>
        <w:pStyle w:val="Standard"/>
      </w:pPr>
      <w:r>
        <w:tab/>
        <w:t>}</w:t>
      </w:r>
    </w:p>
    <w:p w:rsidR="006E2398" w:rsidRDefault="004434E4">
      <w:pPr>
        <w:pStyle w:val="Standard"/>
      </w:pPr>
      <w:r>
        <w:tab/>
      </w:r>
    </w:p>
    <w:p w:rsidR="006E2398" w:rsidRDefault="004434E4">
      <w:pPr>
        <w:pStyle w:val="Standard"/>
      </w:pPr>
      <w:r>
        <w:tab/>
        <w:t>printf("\nMATRIZ");</w:t>
      </w:r>
    </w:p>
    <w:p w:rsidR="006E2398" w:rsidRDefault="004434E4">
      <w:pPr>
        <w:pStyle w:val="Standard"/>
      </w:pPr>
      <w:r>
        <w:tab/>
        <w:t>for(i=0;i&lt;a;i++)</w:t>
      </w:r>
    </w:p>
    <w:p w:rsidR="006E2398" w:rsidRDefault="004434E4">
      <w:pPr>
        <w:pStyle w:val="Standard"/>
      </w:pPr>
      <w:r>
        <w:tab/>
        <w:t>{</w:t>
      </w:r>
    </w:p>
    <w:p w:rsidR="006E2398" w:rsidRDefault="004434E4">
      <w:pPr>
        <w:pStyle w:val="Standard"/>
      </w:pPr>
      <w:r>
        <w:tab/>
      </w:r>
      <w:r>
        <w:tab/>
        <w:t>printf("\t\n");</w:t>
      </w:r>
    </w:p>
    <w:p w:rsidR="006E2398" w:rsidRDefault="004434E4">
      <w:pPr>
        <w:pStyle w:val="Standard"/>
      </w:pPr>
      <w:r>
        <w:tab/>
      </w:r>
      <w:r>
        <w:tab/>
        <w:t>for(j=0;j&lt;b;j++)</w:t>
      </w:r>
    </w:p>
    <w:p w:rsidR="006E2398" w:rsidRDefault="004434E4">
      <w:pPr>
        <w:pStyle w:val="Standard"/>
      </w:pPr>
      <w:r>
        <w:tab/>
      </w:r>
      <w:r>
        <w:tab/>
        <w:t>{</w:t>
      </w:r>
    </w:p>
    <w:p w:rsidR="006E2398" w:rsidRDefault="004434E4">
      <w:pPr>
        <w:pStyle w:val="Standard"/>
      </w:pPr>
      <w:r>
        <w:tab/>
      </w:r>
      <w:r>
        <w:tab/>
      </w:r>
      <w:r>
        <w:tab/>
        <w:t>printf("%d\t",matriz[i][j]);</w:t>
      </w:r>
    </w:p>
    <w:p w:rsidR="006E2398" w:rsidRDefault="004434E4">
      <w:pPr>
        <w:pStyle w:val="Standard"/>
      </w:pPr>
      <w:r>
        <w:tab/>
      </w:r>
      <w:r>
        <w:tab/>
        <w:t>}</w:t>
      </w:r>
    </w:p>
    <w:p w:rsidR="006E2398" w:rsidRDefault="004434E4">
      <w:pPr>
        <w:pStyle w:val="Standard"/>
      </w:pPr>
      <w:r>
        <w:tab/>
        <w:t>}</w:t>
      </w:r>
    </w:p>
    <w:p w:rsidR="006E2398" w:rsidRDefault="004434E4">
      <w:pPr>
        <w:pStyle w:val="Standard"/>
      </w:pPr>
      <w:r>
        <w:tab/>
      </w:r>
    </w:p>
    <w:p w:rsidR="006E2398" w:rsidRDefault="004434E4">
      <w:pPr>
        <w:pStyle w:val="Standard"/>
      </w:pPr>
      <w:r>
        <w:tab/>
        <w:t>printf("\t\n");</w:t>
      </w:r>
    </w:p>
    <w:p w:rsidR="006E2398" w:rsidRDefault="004434E4">
      <w:pPr>
        <w:pStyle w:val="Standard"/>
      </w:pPr>
      <w:r>
        <w:tab/>
      </w:r>
    </w:p>
    <w:p w:rsidR="006E2398" w:rsidRDefault="004434E4">
      <w:pPr>
        <w:pStyle w:val="Standard"/>
      </w:pPr>
      <w:r>
        <w:tab/>
        <w:t>int final[i][j];</w:t>
      </w:r>
    </w:p>
    <w:p w:rsidR="006E2398" w:rsidRDefault="004434E4">
      <w:pPr>
        <w:pStyle w:val="Standard"/>
      </w:pPr>
      <w:r>
        <w:tab/>
        <w:t>printf("\nMATRIZ POR ESCALAR");</w:t>
      </w:r>
    </w:p>
    <w:p w:rsidR="006E2398" w:rsidRDefault="004434E4">
      <w:pPr>
        <w:pStyle w:val="Standard"/>
      </w:pPr>
      <w:r>
        <w:tab/>
        <w:t>for(i=0;i&lt;</w:t>
      </w:r>
      <w:r>
        <w:t>a;i++)</w:t>
      </w:r>
    </w:p>
    <w:p w:rsidR="006E2398" w:rsidRDefault="004434E4">
      <w:pPr>
        <w:pStyle w:val="Standard"/>
      </w:pPr>
      <w:r>
        <w:tab/>
        <w:t>{</w:t>
      </w:r>
    </w:p>
    <w:p w:rsidR="006E2398" w:rsidRDefault="004434E4">
      <w:pPr>
        <w:pStyle w:val="Standard"/>
      </w:pPr>
      <w:r>
        <w:tab/>
      </w:r>
      <w:r>
        <w:tab/>
        <w:t>printf("\t\n");</w:t>
      </w:r>
    </w:p>
    <w:p w:rsidR="006E2398" w:rsidRDefault="004434E4">
      <w:pPr>
        <w:pStyle w:val="Standard"/>
      </w:pPr>
      <w:r>
        <w:tab/>
      </w:r>
      <w:r>
        <w:tab/>
        <w:t>for(j=0;j&lt;b;j++)</w:t>
      </w:r>
    </w:p>
    <w:p w:rsidR="006E2398" w:rsidRDefault="004434E4">
      <w:pPr>
        <w:pStyle w:val="Standard"/>
      </w:pPr>
      <w:r>
        <w:tab/>
      </w:r>
      <w:r>
        <w:tab/>
        <w:t>{</w:t>
      </w:r>
    </w:p>
    <w:p w:rsidR="006E2398" w:rsidRDefault="004434E4">
      <w:pPr>
        <w:pStyle w:val="Standard"/>
      </w:pPr>
      <w:r>
        <w:tab/>
      </w:r>
      <w:r>
        <w:tab/>
      </w:r>
      <w:r>
        <w:tab/>
        <w:t>final[a][b] = escalar*matriz[i][j];</w:t>
      </w:r>
    </w:p>
    <w:p w:rsidR="006E2398" w:rsidRDefault="004434E4">
      <w:pPr>
        <w:pStyle w:val="Standard"/>
      </w:pPr>
      <w:r>
        <w:tab/>
      </w:r>
      <w:r>
        <w:tab/>
      </w:r>
      <w:r>
        <w:tab/>
        <w:t>printf("%d\t", final[a][b]);</w:t>
      </w:r>
    </w:p>
    <w:p w:rsidR="006E2398" w:rsidRDefault="004434E4">
      <w:pPr>
        <w:pStyle w:val="Standard"/>
      </w:pPr>
      <w:r>
        <w:tab/>
      </w:r>
      <w:r>
        <w:tab/>
        <w:t>}</w:t>
      </w:r>
    </w:p>
    <w:p w:rsidR="006E2398" w:rsidRDefault="004434E4">
      <w:pPr>
        <w:pStyle w:val="Standard"/>
      </w:pPr>
      <w:r>
        <w:tab/>
        <w:t>}</w:t>
      </w:r>
      <w:r>
        <w:tab/>
      </w:r>
    </w:p>
    <w:p w:rsidR="006E2398" w:rsidRDefault="004434E4">
      <w:pPr>
        <w:pStyle w:val="Standard"/>
      </w:pPr>
      <w:r>
        <w:t>}</w:t>
      </w:r>
    </w:p>
    <w:p w:rsidR="006E2398" w:rsidRDefault="004434E4">
      <w:pPr>
        <w:pageBreakBefore/>
        <w:suppressAutoHyphens w:val="0"/>
      </w:pPr>
      <w:r>
        <w:rPr>
          <w:noProof/>
          <w:lang w:val="es-MX" w:eastAsia="es-MX" w:bidi="ar-SA"/>
        </w:rPr>
        <w:lastRenderedPageBreak/>
        <w:drawing>
          <wp:inline distT="0" distB="0" distL="0" distR="0">
            <wp:extent cx="6623685" cy="3465191"/>
            <wp:effectExtent l="0" t="0" r="5715" b="1909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46519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E2398" w:rsidRDefault="006E2398">
      <w:pPr>
        <w:pStyle w:val="Standard"/>
        <w:rPr>
          <w:b/>
        </w:rPr>
      </w:pPr>
    </w:p>
    <w:p w:rsidR="006E2398" w:rsidRDefault="004434E4">
      <w:pPr>
        <w:pStyle w:val="Standard"/>
        <w:rPr>
          <w:b/>
        </w:rPr>
      </w:pPr>
      <w:r>
        <w:rPr>
          <w:b/>
        </w:rPr>
        <w:t>Programa de meses con arreglos:</w:t>
      </w:r>
    </w:p>
    <w:p w:rsidR="006E2398" w:rsidRDefault="006E2398">
      <w:pPr>
        <w:pStyle w:val="Standard"/>
        <w:rPr>
          <w:b/>
        </w:rPr>
      </w:pPr>
    </w:p>
    <w:p w:rsidR="006E2398" w:rsidRDefault="004434E4">
      <w:pPr>
        <w:pStyle w:val="Standard"/>
      </w:pPr>
      <w:r>
        <w:t>#include&lt;stdio.h&gt;</w:t>
      </w:r>
    </w:p>
    <w:p w:rsidR="006E2398" w:rsidRDefault="006E2398">
      <w:pPr>
        <w:pStyle w:val="Standard"/>
      </w:pPr>
    </w:p>
    <w:p w:rsidR="006E2398" w:rsidRDefault="004434E4">
      <w:pPr>
        <w:pStyle w:val="Standard"/>
      </w:pPr>
      <w:r>
        <w:t>int mes[15], a, b=0;</w:t>
      </w:r>
    </w:p>
    <w:p w:rsidR="006E2398" w:rsidRDefault="004434E4">
      <w:pPr>
        <w:pStyle w:val="Standard"/>
      </w:pPr>
      <w:r>
        <w:t>float b2, prom;</w:t>
      </w:r>
    </w:p>
    <w:p w:rsidR="006E2398" w:rsidRDefault="006E2398">
      <w:pPr>
        <w:pStyle w:val="Standard"/>
      </w:pPr>
    </w:p>
    <w:p w:rsidR="006E2398" w:rsidRDefault="004434E4">
      <w:pPr>
        <w:pStyle w:val="Standard"/>
      </w:pPr>
      <w:r>
        <w:t>main()</w:t>
      </w:r>
    </w:p>
    <w:p w:rsidR="006E2398" w:rsidRDefault="004434E4">
      <w:pPr>
        <w:pStyle w:val="Standard"/>
      </w:pPr>
      <w:r>
        <w:t>{</w:t>
      </w:r>
    </w:p>
    <w:p w:rsidR="006E2398" w:rsidRDefault="004434E4">
      <w:pPr>
        <w:pStyle w:val="Standard"/>
      </w:pPr>
      <w:r>
        <w:tab/>
        <w:t>for (a=1;a&lt;13;a++)</w:t>
      </w:r>
    </w:p>
    <w:p w:rsidR="006E2398" w:rsidRDefault="004434E4">
      <w:pPr>
        <w:pStyle w:val="Standard"/>
      </w:pPr>
      <w:r>
        <w:tab/>
        <w:t>{</w:t>
      </w:r>
    </w:p>
    <w:p w:rsidR="006E2398" w:rsidRDefault="004434E4">
      <w:pPr>
        <w:pStyle w:val="Standard"/>
      </w:pPr>
      <w:r>
        <w:tab/>
      </w:r>
      <w:r>
        <w:tab/>
        <w:t>printf("Escribe tus gastos del mes %d:\n", a);</w:t>
      </w:r>
    </w:p>
    <w:p w:rsidR="006E2398" w:rsidRDefault="004434E4">
      <w:pPr>
        <w:pStyle w:val="Standard"/>
      </w:pPr>
      <w:r>
        <w:tab/>
      </w:r>
      <w:r>
        <w:tab/>
        <w:t>scanf("%d", &amp;mes[a]);</w:t>
      </w:r>
    </w:p>
    <w:p w:rsidR="006E2398" w:rsidRDefault="004434E4">
      <w:pPr>
        <w:pStyle w:val="Standard"/>
      </w:pPr>
      <w:r>
        <w:tab/>
        <w:t>}</w:t>
      </w:r>
    </w:p>
    <w:p w:rsidR="006E2398" w:rsidRDefault="004434E4">
      <w:pPr>
        <w:pStyle w:val="Standard"/>
      </w:pPr>
      <w:r>
        <w:tab/>
        <w:t>for (a=1;a&lt;13;a++)</w:t>
      </w:r>
    </w:p>
    <w:p w:rsidR="006E2398" w:rsidRDefault="004434E4">
      <w:pPr>
        <w:pStyle w:val="Standard"/>
      </w:pPr>
      <w:r>
        <w:tab/>
        <w:t>{</w:t>
      </w:r>
    </w:p>
    <w:p w:rsidR="006E2398" w:rsidRDefault="004434E4">
      <w:pPr>
        <w:pStyle w:val="Standard"/>
      </w:pPr>
      <w:r>
        <w:tab/>
      </w:r>
      <w:r>
        <w:tab/>
        <w:t>printf("Los gastos del mes %d son: %d\n",a, mes[a]);</w:t>
      </w:r>
    </w:p>
    <w:p w:rsidR="006E2398" w:rsidRDefault="004434E4">
      <w:pPr>
        <w:pStyle w:val="Standard"/>
      </w:pPr>
      <w:r>
        <w:tab/>
        <w:t>}</w:t>
      </w:r>
    </w:p>
    <w:p w:rsidR="006E2398" w:rsidRDefault="004434E4">
      <w:pPr>
        <w:pStyle w:val="Standard"/>
      </w:pPr>
      <w:r>
        <w:tab/>
      </w:r>
    </w:p>
    <w:p w:rsidR="006E2398" w:rsidRDefault="004434E4">
      <w:pPr>
        <w:pStyle w:val="Standard"/>
      </w:pPr>
      <w:r>
        <w:tab/>
        <w:t>printf("\nLos gastos del mes 6 son: %d\n", mes[6]);</w:t>
      </w:r>
    </w:p>
    <w:p w:rsidR="006E2398" w:rsidRDefault="004434E4">
      <w:pPr>
        <w:pStyle w:val="Standard"/>
      </w:pPr>
      <w:r>
        <w:tab/>
        <w:t xml:space="preserve">printf("\nLos gastos del mes 12 son: </w:t>
      </w:r>
      <w:r>
        <w:t>%d\n", mes[12]);</w:t>
      </w:r>
    </w:p>
    <w:p w:rsidR="006E2398" w:rsidRDefault="004434E4">
      <w:pPr>
        <w:pStyle w:val="Standard"/>
      </w:pPr>
      <w:r>
        <w:tab/>
      </w:r>
    </w:p>
    <w:p w:rsidR="006E2398" w:rsidRDefault="004434E4">
      <w:pPr>
        <w:pStyle w:val="Standard"/>
      </w:pPr>
      <w:r>
        <w:tab/>
        <w:t>for(a=1;a&lt;13;a++)</w:t>
      </w:r>
    </w:p>
    <w:p w:rsidR="006E2398" w:rsidRDefault="004434E4">
      <w:pPr>
        <w:pStyle w:val="Standard"/>
      </w:pPr>
      <w:r>
        <w:tab/>
        <w:t>{</w:t>
      </w:r>
    </w:p>
    <w:p w:rsidR="006E2398" w:rsidRDefault="004434E4">
      <w:pPr>
        <w:pStyle w:val="Standard"/>
      </w:pPr>
      <w:r>
        <w:tab/>
      </w:r>
      <w:r>
        <w:tab/>
        <w:t>b=b+mes[a];</w:t>
      </w:r>
    </w:p>
    <w:p w:rsidR="006E2398" w:rsidRDefault="004434E4">
      <w:pPr>
        <w:pStyle w:val="Standard"/>
      </w:pPr>
      <w:r>
        <w:tab/>
      </w:r>
      <w:r>
        <w:tab/>
        <w:t>b2=b;</w:t>
      </w:r>
    </w:p>
    <w:p w:rsidR="006E2398" w:rsidRDefault="004434E4">
      <w:pPr>
        <w:pStyle w:val="Standard"/>
      </w:pPr>
      <w:r>
        <w:tab/>
        <w:t>}</w:t>
      </w:r>
    </w:p>
    <w:p w:rsidR="006E2398" w:rsidRDefault="004434E4">
      <w:pPr>
        <w:pStyle w:val="Standard"/>
      </w:pPr>
      <w:r>
        <w:tab/>
        <w:t>prom=b2/12;</w:t>
      </w:r>
    </w:p>
    <w:p w:rsidR="006E2398" w:rsidRDefault="004434E4">
      <w:pPr>
        <w:pStyle w:val="Standard"/>
      </w:pPr>
      <w:r>
        <w:tab/>
        <w:t>printf("\n\tEl promedio anual es:\n\t %.4f", prom);</w:t>
      </w:r>
    </w:p>
    <w:p w:rsidR="006E2398" w:rsidRDefault="004434E4">
      <w:pPr>
        <w:pStyle w:val="Standard"/>
      </w:pPr>
      <w:r>
        <w:tab/>
        <w:t>getch();</w:t>
      </w:r>
    </w:p>
    <w:p w:rsidR="006E2398" w:rsidRDefault="004434E4">
      <w:pPr>
        <w:pStyle w:val="Standard"/>
      </w:pPr>
      <w:r>
        <w:tab/>
      </w:r>
    </w:p>
    <w:p w:rsidR="006E2398" w:rsidRDefault="004434E4">
      <w:pPr>
        <w:pStyle w:val="Standard"/>
      </w:pPr>
      <w:r>
        <w:t>return 0;</w:t>
      </w:r>
      <w:r>
        <w:tab/>
      </w:r>
    </w:p>
    <w:p w:rsidR="006E2398" w:rsidRDefault="004434E4">
      <w:pPr>
        <w:pStyle w:val="Standard"/>
      </w:pPr>
      <w:r>
        <w:t>}</w:t>
      </w:r>
    </w:p>
    <w:p w:rsidR="006E2398" w:rsidRDefault="006E2398">
      <w:pPr>
        <w:pStyle w:val="Standard"/>
        <w:rPr>
          <w:b/>
        </w:rPr>
      </w:pPr>
    </w:p>
    <w:p w:rsidR="006E2398" w:rsidRDefault="004434E4">
      <w:pPr>
        <w:pStyle w:val="Standard"/>
      </w:pPr>
      <w:r>
        <w:rPr>
          <w:noProof/>
          <w:lang w:val="es-MX" w:eastAsia="es-MX" w:bidi="ar-SA"/>
        </w:rPr>
        <w:drawing>
          <wp:inline distT="0" distB="0" distL="0" distR="0">
            <wp:extent cx="6623685" cy="3462018"/>
            <wp:effectExtent l="0" t="0" r="5715" b="5082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4620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E2398" w:rsidRDefault="006E2398">
      <w:pPr>
        <w:pStyle w:val="Standard"/>
        <w:rPr>
          <w:b/>
        </w:rPr>
      </w:pPr>
    </w:p>
    <w:p w:rsidR="006E2398" w:rsidRDefault="004434E4">
      <w:pPr>
        <w:pStyle w:val="Standard"/>
        <w:rPr>
          <w:b/>
        </w:rPr>
      </w:pPr>
      <w:r>
        <w:rPr>
          <w:b/>
        </w:rPr>
        <w:t>Conclusiones:</w:t>
      </w:r>
    </w:p>
    <w:p w:rsidR="006E2398" w:rsidRDefault="004434E4">
      <w:pPr>
        <w:pStyle w:val="Standard"/>
      </w:pPr>
      <w:r>
        <w:t xml:space="preserve">En conclusion puedo decir que al momento de hacer un programa se puede hacer que </w:t>
      </w:r>
      <w:r>
        <w:t xml:space="preserve">el mismo sea o se reprecente de una forma mucho mas arreglada u ordenada como lo es el claro caso de la matrices las cuales son una agrupacion de filas y columnas de manera ordenada para la comprension de los datos que contiene, </w:t>
      </w:r>
    </w:p>
    <w:p w:rsidR="006E2398" w:rsidRDefault="004434E4">
      <w:pPr>
        <w:pStyle w:val="Standard"/>
      </w:pPr>
      <w:r>
        <w:t>Para esto se usaron los ar</w:t>
      </w:r>
      <w:r>
        <w:t>reglos en el cual se imprimen los datos del mismo arreglo o simplemente se llaman los datos de ciertaas posiciones del arreglo.</w:t>
      </w:r>
    </w:p>
    <w:sectPr w:rsidR="006E2398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4E4" w:rsidRDefault="004434E4">
      <w:r>
        <w:separator/>
      </w:r>
    </w:p>
  </w:endnote>
  <w:endnote w:type="continuationSeparator" w:id="0">
    <w:p w:rsidR="004434E4" w:rsidRDefault="00443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4E4" w:rsidRDefault="004434E4">
      <w:r>
        <w:rPr>
          <w:color w:val="000000"/>
        </w:rPr>
        <w:separator/>
      </w:r>
    </w:p>
  </w:footnote>
  <w:footnote w:type="continuationSeparator" w:id="0">
    <w:p w:rsidR="004434E4" w:rsidRDefault="004434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6E2398"/>
    <w:rsid w:val="000F6785"/>
    <w:rsid w:val="004434E4"/>
    <w:rsid w:val="006E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8B58BC-7516-4694-8AAD-D6DD06E8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438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Cristian Cedano</cp:lastModifiedBy>
  <cp:revision>2</cp:revision>
  <dcterms:created xsi:type="dcterms:W3CDTF">2017-11-13T03:30:00Z</dcterms:created>
  <dcterms:modified xsi:type="dcterms:W3CDTF">2017-11-13T03:30:00Z</dcterms:modified>
</cp:coreProperties>
</file>